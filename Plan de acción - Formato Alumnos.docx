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1E8ABBB2" w:rsidR="00692571" w:rsidRDefault="00E002B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25</w:t>
            </w:r>
            <w:r w:rsidR="00363F7D">
              <w:rPr>
                <w:color w:val="000000"/>
              </w:rPr>
              <w:t xml:space="preserve"> de agosto</w:t>
            </w:r>
            <w:r w:rsidR="0054609E">
              <w:rPr>
                <w:color w:val="000000"/>
              </w:rPr>
              <w:t xml:space="preserve"> de 202</w:t>
            </w:r>
            <w:r>
              <w:rPr>
                <w:color w:val="000000"/>
              </w:rPr>
              <w:t>2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>Plan de acción del Proyecto Capstone</w:t>
            </w:r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6877D0F2" w:rsidR="00B73596" w:rsidRPr="00B73596" w:rsidRDefault="0019736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&lt;11&gt;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102AE92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6B5532" w:rsidRPr="006B553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Buchán Castillo Enrique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22D413D3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6B5532" w:rsidRPr="006B553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Miguel Guerrero Zavala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1AAFE76F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6B5532" w:rsidRPr="006B553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Edgar Giovany Ibarra Zea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4A33984C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6B5532" w:rsidRPr="006B553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Buchán Castillo Enrique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133001C1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197366" w:rsidRPr="0019736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Sistema de seguridad y control de servicios básicos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58F4983A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197366" w:rsidRPr="0019736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Controlar la seguridad en los temas de robo, consumo de agua y fugas de gas en una vivienda en área urbana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2EE09EA8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1&gt;&lt;</w:t>
            </w:r>
            <w:r w:rsidR="006B5532" w:rsidRPr="006B553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Controlar la seguridad de la casa habitación mediante una constante vigilancia para mejorar su protección.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01854D01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  <w:r w:rsidR="006B553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6B5532" w:rsidRPr="006B553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Prevención de incendios o intoxicaciones debido a fugas de gas.</w:t>
            </w:r>
            <w:r w:rsidR="006B553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5038510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  <w:r w:rsidR="006B553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6B5532" w:rsidRPr="006B553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Prevención de consumo excesivo de agua.</w:t>
            </w:r>
            <w:r w:rsidR="006B553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7F069343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6B5532" w:rsidRPr="006B553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 desarrollará una aplicación enfocada al hogar que contendrá un sistema de vigilancia mediante cámaras que emitirá una señal a un dispositivo móvil ante una situación de robo, además contará con un registro de consumo de agua para avisar al usuario si está realizando un consumo excesivo y por último esta aplicación nos emitirá una señal en caso de que se detecte una fuga de gas dentro de la vivienda.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0CEE9ACF" w14:textId="20E3DFEA" w:rsidR="006B5532" w:rsidRPr="006B5532" w:rsidRDefault="00B73596" w:rsidP="006B553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6B553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-</w:t>
            </w:r>
            <w:r w:rsidR="006B5532" w:rsidRPr="006B553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Sistema de cámara de vigilancia mediante un ESP32CAM</w:t>
            </w:r>
          </w:p>
          <w:p w14:paraId="38B5B910" w14:textId="6111C7C8" w:rsidR="006B5532" w:rsidRPr="006B5532" w:rsidRDefault="006B5532" w:rsidP="006B553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-</w:t>
            </w:r>
            <w:r w:rsidRPr="006B553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Sensor de flujo de agua conectado a al microcontrolador para el envío de datos.</w:t>
            </w:r>
          </w:p>
          <w:p w14:paraId="2E8967B1" w14:textId="67C441D5" w:rsidR="006B5532" w:rsidRPr="006B5532" w:rsidRDefault="006B5532" w:rsidP="006B553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-</w:t>
            </w:r>
            <w:r w:rsidRPr="006B553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Sensor de gas conectado al microcontrolador para el envío de d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</w:t>
            </w:r>
            <w:r w:rsidRPr="006B553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tos.</w:t>
            </w:r>
          </w:p>
          <w:p w14:paraId="36D4407B" w14:textId="54A7E6D1" w:rsidR="006B5532" w:rsidRDefault="006B5532" w:rsidP="006B553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>-</w:t>
            </w:r>
            <w:r w:rsidRPr="006B553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Mediante un prototipo en protoboard en conjunto con la Raspberry en dónde se represente el funcionamiento de la cámara, el sensor de gas y sensor de agua.</w:t>
            </w:r>
          </w:p>
          <w:p w14:paraId="55E570C5" w14:textId="5B9F07B9" w:rsidR="00B73596" w:rsidRPr="00B73596" w:rsidRDefault="006B5532" w:rsidP="006B553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-</w:t>
            </w:r>
            <w:r w:rsidRPr="006B553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Aplicación móvil para ver el registro de los datos de cámara y sensores.</w:t>
            </w:r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6E2BA456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</w:t>
            </w:r>
            <w:r w:rsidR="00B8735F" w:rsidRPr="00B8735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Notificación de alerta por robo en la aplicación móvil.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6AB3003" w14:textId="77777777" w:rsid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  <w:r w:rsidR="00B8735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&lt;</w:t>
            </w:r>
            <w:r w:rsidR="00B8735F" w:rsidRPr="00B8735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Notificación de consumo excesivo de agua en la aplicación móvil.</w:t>
            </w:r>
            <w:r w:rsidR="00B8735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  <w:p w14:paraId="7F572003" w14:textId="1801C339" w:rsidR="00B8735F" w:rsidRPr="00B73596" w:rsidRDefault="00B8735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3A9F9AC8" w14:textId="77777777" w:rsid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  <w:r w:rsidR="00B8735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&lt;</w:t>
            </w:r>
            <w:r w:rsidR="00B8735F" w:rsidRPr="00B8735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Notificación de fuga de gas en el domicilio y en la aplicación móvil</w:t>
            </w:r>
            <w:r w:rsidR="00B8735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  <w:p w14:paraId="63B45E5A" w14:textId="41E64987" w:rsidR="00B8735F" w:rsidRPr="00B73596" w:rsidRDefault="00B8735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15984C11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504E62" w:rsidRPr="00504E6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Conjunto de aplicación y sensores que reporten en caso de robo o intrusión, fuga de gas o consumo excesivo de agua en el domicilio que esté implementado el sistema, mediante el envío de datos a la aplicación móvil del usuario.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37B6220A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FA435E" w:rsidRPr="006B553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Buchán Castillo Enrique</w:t>
            </w:r>
            <w:r w:rsidR="00FA435E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 w:rsidR="00FA435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&lt;Rol general&gt;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3B9C6205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FA435E" w:rsidRPr="006B553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Miguel Guerrero Zavala</w:t>
            </w:r>
            <w:r w:rsidR="00FA435E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 w:rsidR="00FA435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&lt;Rol general&gt;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61BE7B86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FA435E" w:rsidRPr="006B553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Edgar Giovany Ibarra Zea</w:t>
            </w:r>
            <w:r w:rsidR="00FA435E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 w:rsidR="00FA435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&lt;Rol general&gt;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1E6F3" w14:textId="77777777" w:rsidR="009756AD" w:rsidRDefault="009756AD">
      <w:r>
        <w:separator/>
      </w:r>
    </w:p>
  </w:endnote>
  <w:endnote w:type="continuationSeparator" w:id="0">
    <w:p w14:paraId="7C5131F5" w14:textId="77777777" w:rsidR="009756AD" w:rsidRDefault="00975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000000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000000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29E38" w14:textId="77777777" w:rsidR="009756AD" w:rsidRDefault="009756AD">
      <w:r>
        <w:rPr>
          <w:color w:val="000000"/>
        </w:rPr>
        <w:separator/>
      </w:r>
    </w:p>
  </w:footnote>
  <w:footnote w:type="continuationSeparator" w:id="0">
    <w:p w14:paraId="4ED5B321" w14:textId="77777777" w:rsidR="009756AD" w:rsidRDefault="00975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000000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715110">
    <w:abstractNumId w:val="0"/>
  </w:num>
  <w:num w:numId="2" w16cid:durableId="689843009">
    <w:abstractNumId w:val="3"/>
  </w:num>
  <w:num w:numId="3" w16cid:durableId="393085650">
    <w:abstractNumId w:val="2"/>
  </w:num>
  <w:num w:numId="4" w16cid:durableId="976646856">
    <w:abstractNumId w:val="1"/>
  </w:num>
  <w:num w:numId="5" w16cid:durableId="1794789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146A7F"/>
    <w:rsid w:val="0017295B"/>
    <w:rsid w:val="00197366"/>
    <w:rsid w:val="00203E6B"/>
    <w:rsid w:val="002D10CB"/>
    <w:rsid w:val="00351B12"/>
    <w:rsid w:val="00363F7D"/>
    <w:rsid w:val="003675F8"/>
    <w:rsid w:val="003A0F2F"/>
    <w:rsid w:val="00436B6D"/>
    <w:rsid w:val="00493924"/>
    <w:rsid w:val="00504E62"/>
    <w:rsid w:val="00533D6F"/>
    <w:rsid w:val="0054609E"/>
    <w:rsid w:val="005B1859"/>
    <w:rsid w:val="006403D8"/>
    <w:rsid w:val="006700BF"/>
    <w:rsid w:val="00692571"/>
    <w:rsid w:val="006B5532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56AD"/>
    <w:rsid w:val="00975786"/>
    <w:rsid w:val="009A7423"/>
    <w:rsid w:val="009E6F60"/>
    <w:rsid w:val="00A02FEC"/>
    <w:rsid w:val="00A24F73"/>
    <w:rsid w:val="00A91B34"/>
    <w:rsid w:val="00B52532"/>
    <w:rsid w:val="00B73596"/>
    <w:rsid w:val="00B77D5D"/>
    <w:rsid w:val="00B8735F"/>
    <w:rsid w:val="00BB72BB"/>
    <w:rsid w:val="00C31ED0"/>
    <w:rsid w:val="00C657C4"/>
    <w:rsid w:val="00C8610F"/>
    <w:rsid w:val="00C94D1A"/>
    <w:rsid w:val="00D51678"/>
    <w:rsid w:val="00E002BD"/>
    <w:rsid w:val="00E025E0"/>
    <w:rsid w:val="00E32F3A"/>
    <w:rsid w:val="00E50BDA"/>
    <w:rsid w:val="00EC5DEC"/>
    <w:rsid w:val="00ED0327"/>
    <w:rsid w:val="00EE5EC4"/>
    <w:rsid w:val="00FA435E"/>
    <w:rsid w:val="00FD06DE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59</TotalTime>
  <Pages>3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Edgar</cp:lastModifiedBy>
  <cp:revision>9</cp:revision>
  <dcterms:created xsi:type="dcterms:W3CDTF">2021-08-10T16:54:00Z</dcterms:created>
  <dcterms:modified xsi:type="dcterms:W3CDTF">2022-08-25T20:06:00Z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